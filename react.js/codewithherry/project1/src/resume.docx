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342789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A7764DE" w14:textId="5B20DA85" w:rsidR="001B2ABD" w:rsidRDefault="000D201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6BF643" wp14:editId="6FD35552">
                  <wp:extent cx="1876425" cy="3019425"/>
                  <wp:effectExtent l="0" t="0" r="0" b="9525"/>
                  <wp:docPr id="17348875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887578" name="Picture 1734887578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68" t="15463" r="-4308" b="34573"/>
                          <a:stretch/>
                        </pic:blipFill>
                        <pic:spPr bwMode="auto">
                          <a:xfrm>
                            <a:off x="0" y="0"/>
                            <a:ext cx="1894407" cy="3048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1655E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8D53A63" w14:textId="23FE2AF8" w:rsidR="001B2ABD" w:rsidRDefault="00732649" w:rsidP="001B2ABD">
            <w:pPr>
              <w:pStyle w:val="Title"/>
            </w:pPr>
            <w:r>
              <w:t>Bilal ahmad</w:t>
            </w:r>
          </w:p>
          <w:p w14:paraId="072DCDF2" w14:textId="17EEE89C" w:rsidR="001B2ABD" w:rsidRDefault="00732649" w:rsidP="001B2ABD">
            <w:pPr>
              <w:pStyle w:val="Subtitle"/>
            </w:pPr>
            <w:r w:rsidRPr="009C52BE">
              <w:rPr>
                <w:spacing w:val="0"/>
                <w:w w:val="68"/>
              </w:rPr>
              <w:t>Front-End develope</w:t>
            </w:r>
            <w:r w:rsidRPr="009C52BE">
              <w:rPr>
                <w:spacing w:val="17"/>
                <w:w w:val="68"/>
              </w:rPr>
              <w:t>r</w:t>
            </w:r>
          </w:p>
        </w:tc>
      </w:tr>
      <w:tr w:rsidR="001B2ABD" w14:paraId="6A1282E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5D71C88AD604708A554FA37E86E5F52"/>
              </w:placeholder>
              <w:temporary/>
              <w:showingPlcHdr/>
              <w15:appearance w15:val="hidden"/>
            </w:sdtPr>
            <w:sdtContent>
              <w:p w14:paraId="2817CFE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A07A791" w14:textId="20FD4523" w:rsidR="000D2016" w:rsidRDefault="000D2016" w:rsidP="009260CD">
            <w:r>
              <w:t>My name is Bilal Ahmed the front-end developer.</w:t>
            </w:r>
          </w:p>
          <w:p w14:paraId="793877DA" w14:textId="60435888" w:rsidR="00036450" w:rsidRDefault="000D2016" w:rsidP="009260CD">
            <w:r w:rsidRPr="000D2016">
              <w:t xml:space="preserve">Highly skilled and creative </w:t>
            </w:r>
            <w:r w:rsidR="009C52BE">
              <w:t>Full-Stack</w:t>
            </w:r>
            <w:r w:rsidRPr="000D2016">
              <w:t xml:space="preserve"> Developer with a passion for crafting engaging and user-centric web experiences. I excel in turning design concepts into visually stunning and functional websites. Proficient in HTML, CSS, JavaScript, and</w:t>
            </w:r>
            <w:r w:rsidR="009C52BE">
              <w:t xml:space="preserve"> Tailwind CSS</w:t>
            </w:r>
            <w:r w:rsidRPr="000D2016">
              <w:t>, I am committed to delivering high-quality code and optimizing performance to create seamless user interactions. Seeking opportunities to leverage my expertise and contribute to innovative projects that push the boundaries of web development.</w:t>
            </w:r>
          </w:p>
          <w:p w14:paraId="065AEAD2" w14:textId="77777777" w:rsidR="00036450" w:rsidRDefault="00036450" w:rsidP="00036450"/>
          <w:sdt>
            <w:sdtPr>
              <w:id w:val="-1954003311"/>
              <w:placeholder>
                <w:docPart w:val="519CF23BCAC641E28E46B0AC27EA70A8"/>
              </w:placeholder>
              <w:temporary/>
              <w:showingPlcHdr/>
              <w15:appearance w15:val="hidden"/>
            </w:sdtPr>
            <w:sdtContent>
              <w:p w14:paraId="68EF413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1F448FF0D4542B7B4D3AEB0AE6EE893"/>
              </w:placeholder>
              <w:temporary/>
              <w:showingPlcHdr/>
              <w15:appearance w15:val="hidden"/>
            </w:sdtPr>
            <w:sdtContent>
              <w:p w14:paraId="3DA6E84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728BB56" w14:textId="07309F46" w:rsidR="004D3011" w:rsidRDefault="000D2016" w:rsidP="004D3011">
            <w:r>
              <w:t>03055825040</w:t>
            </w:r>
          </w:p>
          <w:p w14:paraId="00A7B527" w14:textId="77777777" w:rsidR="004D3011" w:rsidRPr="004D3011" w:rsidRDefault="004D3011" w:rsidP="004D3011"/>
          <w:p w14:paraId="3844F403" w14:textId="77777777" w:rsidR="004D3011" w:rsidRDefault="004D3011" w:rsidP="004D3011"/>
          <w:sdt>
            <w:sdtPr>
              <w:id w:val="-240260293"/>
              <w:placeholder>
                <w:docPart w:val="04147F0D34EA4C8C8762ACEF3C79ACE4"/>
              </w:placeholder>
              <w:temporary/>
              <w:showingPlcHdr/>
              <w15:appearance w15:val="hidden"/>
            </w:sdtPr>
            <w:sdtContent>
              <w:p w14:paraId="4851D6B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6A69967" w14:textId="576C5EDC" w:rsidR="00036450" w:rsidRPr="00E4381A" w:rsidRDefault="00701E27" w:rsidP="004D3011">
            <w:pPr>
              <w:rPr>
                <w:rStyle w:val="Hyperlink"/>
              </w:rPr>
            </w:pPr>
            <w:r>
              <w:t>Bilal.codenaster@gmail.com</w:t>
            </w:r>
          </w:p>
          <w:sdt>
            <w:sdtPr>
              <w:id w:val="-1444214663"/>
              <w:placeholder>
                <w:docPart w:val="BA19689D79FE402595864B6015624B9F"/>
              </w:placeholder>
              <w:temporary/>
              <w:showingPlcHdr/>
              <w15:appearance w15:val="hidden"/>
            </w:sdtPr>
            <w:sdtContent>
              <w:p w14:paraId="4057A80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DD53947" w14:textId="09D8413D" w:rsidR="004D3011" w:rsidRDefault="00701E27" w:rsidP="004D3011">
            <w:r>
              <w:t>Collecting coins</w:t>
            </w:r>
          </w:p>
          <w:p w14:paraId="78034FDA" w14:textId="4E71B9E7" w:rsidR="004D3011" w:rsidRDefault="00701E27" w:rsidP="004D3011">
            <w:r>
              <w:t>Playing cricket</w:t>
            </w:r>
          </w:p>
          <w:p w14:paraId="321B502A" w14:textId="3D3AEDC0" w:rsidR="004D3011" w:rsidRDefault="00701E27" w:rsidP="004D3011">
            <w:r>
              <w:t>coding</w:t>
            </w:r>
          </w:p>
          <w:p w14:paraId="5CDF195F" w14:textId="0770FD76" w:rsidR="004D3011" w:rsidRPr="004D3011" w:rsidRDefault="004D3011" w:rsidP="004D3011"/>
        </w:tc>
        <w:tc>
          <w:tcPr>
            <w:tcW w:w="720" w:type="dxa"/>
          </w:tcPr>
          <w:p w14:paraId="75DD419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2008E80F06D4375BFEAC826B037A0D8"/>
              </w:placeholder>
              <w:temporary/>
              <w:showingPlcHdr/>
              <w15:appearance w15:val="hidden"/>
            </w:sdtPr>
            <w:sdtContent>
              <w:p w14:paraId="442AA6F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353E224" w14:textId="3C6524D5" w:rsidR="00036450" w:rsidRPr="00036450" w:rsidRDefault="00732649" w:rsidP="00B359E4">
            <w:pPr>
              <w:pStyle w:val="Heading4"/>
            </w:pPr>
            <w:r>
              <w:t>Punjab Group of colleges</w:t>
            </w:r>
          </w:p>
          <w:p w14:paraId="34175074" w14:textId="4D348EEA" w:rsidR="00036450" w:rsidRPr="00B359E4" w:rsidRDefault="00732649" w:rsidP="00B359E4">
            <w:pPr>
              <w:pStyle w:val="Date"/>
            </w:pPr>
            <w:r>
              <w:t>2018-20</w:t>
            </w:r>
          </w:p>
          <w:p w14:paraId="7D762FA7" w14:textId="60FD81CB" w:rsidR="004D3011" w:rsidRDefault="00732649" w:rsidP="00036450">
            <w:r>
              <w:t>I have passed my FSC with great marks. I got 955/ 1100.</w:t>
            </w:r>
          </w:p>
          <w:p w14:paraId="76604F24" w14:textId="5126145E" w:rsidR="00732649" w:rsidRDefault="00732649" w:rsidP="00036450">
            <w:r>
              <w:t>I got third position in my class.</w:t>
            </w:r>
          </w:p>
          <w:p w14:paraId="3A0F1EBE" w14:textId="77777777" w:rsidR="00036450" w:rsidRDefault="00036450" w:rsidP="00036450"/>
          <w:p w14:paraId="711B2946" w14:textId="2638F224" w:rsidR="00036450" w:rsidRPr="00B359E4" w:rsidRDefault="00732649" w:rsidP="00B359E4">
            <w:pPr>
              <w:pStyle w:val="Heading4"/>
            </w:pPr>
            <w:r>
              <w:t>The Islamia University Bahawalpur Campus</w:t>
            </w:r>
          </w:p>
          <w:p w14:paraId="3A0B62DC" w14:textId="2FEC810F" w:rsidR="00036450" w:rsidRPr="00B359E4" w:rsidRDefault="00732649" w:rsidP="00B359E4">
            <w:pPr>
              <w:pStyle w:val="Date"/>
            </w:pPr>
            <w:r>
              <w:t>2021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onward</w:t>
            </w:r>
          </w:p>
          <w:p w14:paraId="61DC5249" w14:textId="4DE4F6E5" w:rsidR="00036450" w:rsidRDefault="00732649" w:rsidP="00036450">
            <w:r>
              <w:t>Now I’m studying in Islamia university Bahawalpur. I am student of 5</w:t>
            </w:r>
            <w:r w:rsidRPr="00732649">
              <w:rPr>
                <w:vertAlign w:val="superscript"/>
              </w:rPr>
              <w:t>th</w:t>
            </w:r>
            <w:r>
              <w:t xml:space="preserve"> semester of BS software Engineering. I got 3.67/4 CGPA. </w:t>
            </w:r>
          </w:p>
          <w:p w14:paraId="6F481057" w14:textId="77777777" w:rsidR="004D3011" w:rsidRDefault="004D3011" w:rsidP="00036450"/>
          <w:p w14:paraId="40661EFF" w14:textId="72BEF9EF" w:rsidR="004D3011" w:rsidRDefault="004D3011" w:rsidP="00036450"/>
          <w:p w14:paraId="06CD894F" w14:textId="48B7B57F" w:rsidR="009C52BE" w:rsidRDefault="009C52BE" w:rsidP="009C52BE">
            <w:pPr>
              <w:pStyle w:val="Heading2"/>
              <w:rPr>
                <w:rFonts w:asciiTheme="minorHAnsi" w:eastAsiaTheme="minorEastAsia" w:hAnsiTheme="minorHAnsi" w:cstheme="minorBidi"/>
                <w:szCs w:val="22"/>
              </w:rPr>
            </w:pPr>
            <w:r>
              <w:t>Language</w:t>
            </w:r>
          </w:p>
          <w:p w14:paraId="45BAD821" w14:textId="32A35A83" w:rsidR="009C52BE" w:rsidRDefault="009C52BE" w:rsidP="00036450"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FD41155" wp14:editId="79F96BB7">
                  <wp:extent cx="4394835" cy="762000"/>
                  <wp:effectExtent l="0" t="0" r="0" b="0"/>
                  <wp:docPr id="1125271489" name="Chart 1125271489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6F9A5A8B" w14:textId="77777777" w:rsidR="009C52BE" w:rsidRDefault="009C52BE" w:rsidP="00036450"/>
          <w:sdt>
            <w:sdtPr>
              <w:id w:val="1669594239"/>
              <w:placeholder>
                <w:docPart w:val="9F9344F90AE6418586990E8C804CC3C7"/>
              </w:placeholder>
              <w:temporary/>
              <w:showingPlcHdr/>
              <w15:appearance w15:val="hidden"/>
            </w:sdtPr>
            <w:sdtContent>
              <w:p w14:paraId="28BFFBC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82B8EC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6F88534" wp14:editId="5B33396E">
                  <wp:extent cx="4394835" cy="762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63349A61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B6EE" w14:textId="77777777" w:rsidR="00A02E22" w:rsidRDefault="00A02E22" w:rsidP="000C45FF">
      <w:r>
        <w:separator/>
      </w:r>
    </w:p>
  </w:endnote>
  <w:endnote w:type="continuationSeparator" w:id="0">
    <w:p w14:paraId="320338F5" w14:textId="77777777" w:rsidR="00A02E22" w:rsidRDefault="00A02E2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42FF" w14:textId="77777777" w:rsidR="00A02E22" w:rsidRDefault="00A02E22" w:rsidP="000C45FF">
      <w:r>
        <w:separator/>
      </w:r>
    </w:p>
  </w:footnote>
  <w:footnote w:type="continuationSeparator" w:id="0">
    <w:p w14:paraId="3144A933" w14:textId="77777777" w:rsidR="00A02E22" w:rsidRDefault="00A02E2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805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026155" wp14:editId="2D5CB2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589C"/>
    <w:multiLevelType w:val="multilevel"/>
    <w:tmpl w:val="330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89151E"/>
    <w:multiLevelType w:val="multilevel"/>
    <w:tmpl w:val="C3A4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1077013">
    <w:abstractNumId w:val="0"/>
  </w:num>
  <w:num w:numId="2" w16cid:durableId="45706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49"/>
    <w:rsid w:val="00036450"/>
    <w:rsid w:val="00094499"/>
    <w:rsid w:val="000C45FF"/>
    <w:rsid w:val="000D2016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1E27"/>
    <w:rsid w:val="00715FCB"/>
    <w:rsid w:val="00732649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C52BE"/>
    <w:rsid w:val="00A02E22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DF8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352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94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403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39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590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6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835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98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020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al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95026320669"/>
          <c:y val="1.6666666666666666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Punjabi</c:v>
                </c:pt>
                <c:pt idx="1">
                  <c:v>Urdu</c:v>
                </c:pt>
                <c:pt idx="2">
                  <c:v>English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5-4602-A21D-8F591C944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D71C88AD604708A554FA37E86E5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8BD-2594-4A3E-9CC7-5B68F33EB3F6}"/>
      </w:docPartPr>
      <w:docPartBody>
        <w:p w:rsidR="00714B6A" w:rsidRDefault="00000000">
          <w:pPr>
            <w:pStyle w:val="95D71C88AD604708A554FA37E86E5F52"/>
          </w:pPr>
          <w:r w:rsidRPr="00D5459D">
            <w:t>Profile</w:t>
          </w:r>
        </w:p>
      </w:docPartBody>
    </w:docPart>
    <w:docPart>
      <w:docPartPr>
        <w:name w:val="519CF23BCAC641E28E46B0AC27EA7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1CDB6-6E73-4855-806D-531C91AC80A7}"/>
      </w:docPartPr>
      <w:docPartBody>
        <w:p w:rsidR="00714B6A" w:rsidRDefault="00000000">
          <w:pPr>
            <w:pStyle w:val="519CF23BCAC641E28E46B0AC27EA70A8"/>
          </w:pPr>
          <w:r w:rsidRPr="00CB0055">
            <w:t>Contact</w:t>
          </w:r>
        </w:p>
      </w:docPartBody>
    </w:docPart>
    <w:docPart>
      <w:docPartPr>
        <w:name w:val="51F448FF0D4542B7B4D3AEB0AE6EE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59521-1E45-4BCD-B221-8E5340B8DAAE}"/>
      </w:docPartPr>
      <w:docPartBody>
        <w:p w:rsidR="00714B6A" w:rsidRDefault="00000000">
          <w:pPr>
            <w:pStyle w:val="51F448FF0D4542B7B4D3AEB0AE6EE893"/>
          </w:pPr>
          <w:r w:rsidRPr="004D3011">
            <w:t>PHONE:</w:t>
          </w:r>
        </w:p>
      </w:docPartBody>
    </w:docPart>
    <w:docPart>
      <w:docPartPr>
        <w:name w:val="04147F0D34EA4C8C8762ACEF3C79A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C113-D387-4079-B490-67B400B57EFE}"/>
      </w:docPartPr>
      <w:docPartBody>
        <w:p w:rsidR="00714B6A" w:rsidRDefault="00000000">
          <w:pPr>
            <w:pStyle w:val="04147F0D34EA4C8C8762ACEF3C79ACE4"/>
          </w:pPr>
          <w:r w:rsidRPr="004D3011">
            <w:t>EMAIL:</w:t>
          </w:r>
        </w:p>
      </w:docPartBody>
    </w:docPart>
    <w:docPart>
      <w:docPartPr>
        <w:name w:val="BA19689D79FE402595864B601562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B8BB8-D603-4AB8-A2D9-06B6FC70E488}"/>
      </w:docPartPr>
      <w:docPartBody>
        <w:p w:rsidR="00714B6A" w:rsidRDefault="00000000">
          <w:pPr>
            <w:pStyle w:val="BA19689D79FE402595864B6015624B9F"/>
          </w:pPr>
          <w:r w:rsidRPr="00CB0055">
            <w:t>Hobbies</w:t>
          </w:r>
        </w:p>
      </w:docPartBody>
    </w:docPart>
    <w:docPart>
      <w:docPartPr>
        <w:name w:val="12008E80F06D4375BFEAC826B037A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2B343-9030-4995-AF16-0DD1CB8FFA60}"/>
      </w:docPartPr>
      <w:docPartBody>
        <w:p w:rsidR="00714B6A" w:rsidRDefault="00000000">
          <w:pPr>
            <w:pStyle w:val="12008E80F06D4375BFEAC826B037A0D8"/>
          </w:pPr>
          <w:r w:rsidRPr="00036450">
            <w:t>EDUCATION</w:t>
          </w:r>
        </w:p>
      </w:docPartBody>
    </w:docPart>
    <w:docPart>
      <w:docPartPr>
        <w:name w:val="9F9344F90AE6418586990E8C804C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263B-0001-4323-88DD-7C157BDC4ECB}"/>
      </w:docPartPr>
      <w:docPartBody>
        <w:p w:rsidR="00714B6A" w:rsidRDefault="00000000">
          <w:pPr>
            <w:pStyle w:val="9F9344F90AE6418586990E8C804CC3C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6A"/>
    <w:rsid w:val="00714B6A"/>
    <w:rsid w:val="00A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F184E6CEC4B0FB5C992A649ACB179">
    <w:name w:val="8B4F184E6CEC4B0FB5C992A649ACB179"/>
    <w:rsid w:val="00714B6A"/>
    <w:rPr>
      <w:lang w:val="en-PK" w:eastAsia="en-PK"/>
    </w:rPr>
  </w:style>
  <w:style w:type="paragraph" w:customStyle="1" w:styleId="95D71C88AD604708A554FA37E86E5F52">
    <w:name w:val="95D71C88AD604708A554FA37E86E5F52"/>
  </w:style>
  <w:style w:type="paragraph" w:customStyle="1" w:styleId="519CF23BCAC641E28E46B0AC27EA70A8">
    <w:name w:val="519CF23BCAC641E28E46B0AC27EA70A8"/>
  </w:style>
  <w:style w:type="paragraph" w:customStyle="1" w:styleId="51F448FF0D4542B7B4D3AEB0AE6EE893">
    <w:name w:val="51F448FF0D4542B7B4D3AEB0AE6EE893"/>
  </w:style>
  <w:style w:type="paragraph" w:customStyle="1" w:styleId="04147F0D34EA4C8C8762ACEF3C79ACE4">
    <w:name w:val="04147F0D34EA4C8C8762ACEF3C79ACE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A19689D79FE402595864B6015624B9F">
    <w:name w:val="BA19689D79FE402595864B6015624B9F"/>
  </w:style>
  <w:style w:type="paragraph" w:customStyle="1" w:styleId="12008E80F06D4375BFEAC826B037A0D8">
    <w:name w:val="12008E80F06D4375BFEAC826B037A0D8"/>
  </w:style>
  <w:style w:type="paragraph" w:customStyle="1" w:styleId="4EBDA5B5C95544B6999E59169D5E7578">
    <w:name w:val="4EBDA5B5C95544B6999E59169D5E757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9F9344F90AE6418586990E8C804CC3C7">
    <w:name w:val="9F9344F90AE6418586990E8C804CC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2023-07-23T09:57:00Z</dcterms:created>
  <dcterms:modified xsi:type="dcterms:W3CDTF">2023-08-24T06:19:00Z</dcterms:modified>
</cp:coreProperties>
</file>